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F390179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74094D5F" w14:textId="15E629D2" w:rsidR="001B2ABD" w:rsidRDefault="00CE6DE4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39DF1975" wp14:editId="7A917184">
                      <wp:simplePos x="0" y="0"/>
                      <wp:positionH relativeFrom="column">
                        <wp:posOffset>1237315</wp:posOffset>
                      </wp:positionH>
                      <wp:positionV relativeFrom="paragraph">
                        <wp:posOffset>1924505</wp:posOffset>
                      </wp:positionV>
                      <wp:extent cx="360" cy="360"/>
                      <wp:effectExtent l="38100" t="38100" r="38100" b="38100"/>
                      <wp:wrapNone/>
                      <wp:docPr id="822364179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316B2470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96.95pt;margin-top:151.05pt;width:1.05pt;height:1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88B7192" wp14:editId="1DDE1A13">
                      <wp:simplePos x="0" y="0"/>
                      <wp:positionH relativeFrom="column">
                        <wp:posOffset>1184395</wp:posOffset>
                      </wp:positionH>
                      <wp:positionV relativeFrom="paragraph">
                        <wp:posOffset>1970225</wp:posOffset>
                      </wp:positionV>
                      <wp:extent cx="360" cy="360"/>
                      <wp:effectExtent l="38100" t="38100" r="38100" b="38100"/>
                      <wp:wrapNone/>
                      <wp:docPr id="1377202094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1194DAB" id="Ink 7" o:spid="_x0000_s1026" type="#_x0000_t75" style="position:absolute;margin-left:92.75pt;margin-top:154.65pt;width:1.05pt;height:1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51E7DD3" wp14:editId="1DC30F02">
                      <wp:simplePos x="0" y="0"/>
                      <wp:positionH relativeFrom="column">
                        <wp:posOffset>688675</wp:posOffset>
                      </wp:positionH>
                      <wp:positionV relativeFrom="paragraph">
                        <wp:posOffset>1581785</wp:posOffset>
                      </wp:positionV>
                      <wp:extent cx="360" cy="360"/>
                      <wp:effectExtent l="38100" t="38100" r="57150" b="57150"/>
                      <wp:wrapNone/>
                      <wp:docPr id="1812289185" name="Ink 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8377DE" id="Ink 4" o:spid="_x0000_s1026" type="#_x0000_t75" style="position:absolute;margin-left:53.55pt;margin-top:123.85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">
                      <v:imagedata r:id="rId11" o:title=""/>
                    </v:shape>
                  </w:pict>
                </mc:Fallback>
              </mc:AlternateContent>
            </w:r>
            <w:r w:rsidR="007752AB">
              <w:rPr>
                <w:noProof/>
              </w:rPr>
              <w:drawing>
                <wp:inline distT="0" distB="0" distL="0" distR="0" wp14:anchorId="28829177" wp14:editId="38BCBB9B">
                  <wp:extent cx="2139950" cy="2139950"/>
                  <wp:effectExtent l="0" t="0" r="0" b="0"/>
                  <wp:docPr id="1282590789" name="Picture 1" descr="A person writing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590789" name="Picture 1" descr="A person writing on a piece of paper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9950" cy="2139950"/>
                          </a:xfrm>
                          <a:prstGeom prst="flowChartConnector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23EA34BE" w14:textId="77777777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136693AE" w14:textId="77777777" w:rsidR="007A2BCE" w:rsidRDefault="007A2BCE" w:rsidP="007A2BCE">
            <w:pPr>
              <w:pStyle w:val="Title"/>
            </w:pPr>
            <w:r>
              <w:t xml:space="preserve">dion </w:t>
            </w:r>
          </w:p>
          <w:p w14:paraId="647C744B" w14:textId="39BFEFFD" w:rsidR="007A2BCE" w:rsidRPr="007A2BCE" w:rsidRDefault="007A2BCE" w:rsidP="007A2BCE">
            <w:pPr>
              <w:pStyle w:val="Title"/>
            </w:pPr>
            <w:r>
              <w:t>kooi</w:t>
            </w:r>
          </w:p>
          <w:p w14:paraId="7F5C33B7" w14:textId="224769CF" w:rsidR="001B2ABD" w:rsidRDefault="007A2BCE" w:rsidP="001B2ABD">
            <w:pPr>
              <w:pStyle w:val="Subtitle"/>
            </w:pPr>
            <w:r>
              <w:rPr>
                <w:spacing w:val="0"/>
                <w:w w:val="100"/>
              </w:rPr>
              <w:t>student</w:t>
            </w:r>
          </w:p>
        </w:tc>
      </w:tr>
      <w:tr w:rsidR="001B2ABD" w14:paraId="32729549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DEE2339E62CB41CD95E83E2EE5702972"/>
              </w:placeholder>
              <w:temporary/>
              <w:showingPlcHdr/>
              <w15:appearance w15:val="hidden"/>
            </w:sdtPr>
            <w:sdtContent>
              <w:p w14:paraId="18FA3A87" w14:textId="77777777" w:rsidR="001B2ABD" w:rsidRDefault="00036450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681D002B" w14:textId="2696A61F" w:rsidR="00036450" w:rsidRDefault="007752AB" w:rsidP="00036450">
            <w:r>
              <w:t>Dion kooi</w:t>
            </w:r>
          </w:p>
          <w:p w14:paraId="732F8547" w14:textId="1EE249F7" w:rsidR="007752AB" w:rsidRDefault="007752AB" w:rsidP="00036450">
            <w:r>
              <w:t>17 years old</w:t>
            </w:r>
          </w:p>
          <w:p w14:paraId="24BBE4F8" w14:textId="1E320617" w:rsidR="007752AB" w:rsidRDefault="007752AB" w:rsidP="00036450">
            <w:r>
              <w:t>Programming</w:t>
            </w:r>
          </w:p>
          <w:p w14:paraId="142E0059" w14:textId="6D32B02D" w:rsidR="007752AB" w:rsidRDefault="007752AB" w:rsidP="00036450">
            <w:r>
              <w:t>Full-stack/game developer</w:t>
            </w:r>
          </w:p>
          <w:p w14:paraId="564CDF6B" w14:textId="77777777" w:rsidR="007752AB" w:rsidRDefault="007752AB" w:rsidP="00036450"/>
          <w:sdt>
            <w:sdtPr>
              <w:id w:val="-1954003311"/>
              <w:placeholder>
                <w:docPart w:val="A40935DD593245459488E888BFF4E882"/>
              </w:placeholder>
              <w:temporary/>
              <w:showingPlcHdr/>
              <w15:appearance w15:val="hidden"/>
            </w:sdtPr>
            <w:sdtContent>
              <w:p w14:paraId="3B9C63BD" w14:textId="77777777" w:rsidR="00036450" w:rsidRPr="00CB0055" w:rsidRDefault="00CB0055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B9200222DEA416F956C095E3ED7E0DE"/>
              </w:placeholder>
              <w:temporary/>
              <w:showingPlcHdr/>
              <w15:appearance w15:val="hidden"/>
            </w:sdtPr>
            <w:sdtContent>
              <w:p w14:paraId="79AB15A2" w14:textId="77777777" w:rsidR="004D3011" w:rsidRDefault="004D3011" w:rsidP="004D3011">
                <w:r w:rsidRPr="004D3011">
                  <w:t>PHONE:</w:t>
                </w:r>
              </w:p>
            </w:sdtContent>
          </w:sdt>
          <w:p w14:paraId="3369EF19" w14:textId="036CDDB1" w:rsidR="004D3011" w:rsidRDefault="007752AB" w:rsidP="004D3011">
            <w:r>
              <w:t>+31 6 40 76 19 06</w:t>
            </w:r>
          </w:p>
          <w:p w14:paraId="020666AE" w14:textId="77777777" w:rsidR="004D3011" w:rsidRPr="004D3011" w:rsidRDefault="004D3011" w:rsidP="004D3011"/>
          <w:sdt>
            <w:sdtPr>
              <w:id w:val="67859272"/>
              <w:placeholder>
                <w:docPart w:val="7C60CD511BE943E9B6C03DB8A290DE6F"/>
              </w:placeholder>
              <w:temporary/>
              <w:showingPlcHdr/>
              <w15:appearance w15:val="hidden"/>
            </w:sdtPr>
            <w:sdtContent>
              <w:p w14:paraId="4A9DD775" w14:textId="77777777" w:rsidR="004D3011" w:rsidRDefault="004D3011" w:rsidP="004D3011">
                <w:r w:rsidRPr="004D3011">
                  <w:t>WEBSITE:</w:t>
                </w:r>
              </w:p>
            </w:sdtContent>
          </w:sdt>
          <w:p w14:paraId="245F90D4" w14:textId="41314581" w:rsidR="004D3011" w:rsidRDefault="007752AB" w:rsidP="004D3011">
            <w:r>
              <w:t>dionkooi.nl</w:t>
            </w:r>
          </w:p>
          <w:p w14:paraId="0143E006" w14:textId="77777777" w:rsidR="004D3011" w:rsidRDefault="004D3011" w:rsidP="004D3011"/>
          <w:sdt>
            <w:sdtPr>
              <w:id w:val="-240260293"/>
              <w:placeholder>
                <w:docPart w:val="479296B8FD63497C8DAB39B9E98C7F01"/>
              </w:placeholder>
              <w:temporary/>
              <w:showingPlcHdr/>
              <w15:appearance w15:val="hidden"/>
            </w:sdtPr>
            <w:sdtContent>
              <w:p w14:paraId="23F5F2D7" w14:textId="77777777" w:rsidR="004D3011" w:rsidRDefault="004D3011" w:rsidP="004D3011">
                <w:r w:rsidRPr="004D3011">
                  <w:t>EMAIL:</w:t>
                </w:r>
              </w:p>
            </w:sdtContent>
          </w:sdt>
          <w:p w14:paraId="2D71DF79" w14:textId="09C1A3E4" w:rsidR="00036450" w:rsidRPr="00E4381A" w:rsidRDefault="007752AB" w:rsidP="004D3011">
            <w:pPr>
              <w:rPr>
                <w:rStyle w:val="Hyperlink"/>
              </w:rPr>
            </w:pPr>
            <w:r>
              <w:t>dionkooi@icloud.com</w:t>
            </w:r>
          </w:p>
          <w:sdt>
            <w:sdtPr>
              <w:id w:val="-1444214663"/>
              <w:placeholder>
                <w:docPart w:val="8459D909EDB64F00B8732BAB8ECF1DEB"/>
              </w:placeholder>
              <w:temporary/>
              <w:showingPlcHdr/>
              <w15:appearance w15:val="hidden"/>
            </w:sdtPr>
            <w:sdtContent>
              <w:p w14:paraId="0497013C" w14:textId="77777777" w:rsidR="004D3011" w:rsidRPr="00CB0055" w:rsidRDefault="00CB0055" w:rsidP="00CB0055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sdt>
            <w:sdtPr>
              <w:id w:val="1444813694"/>
              <w:placeholder>
                <w:docPart w:val="6067D193D4BB44DE93871940FA48992E"/>
              </w:placeholder>
              <w:temporary/>
              <w:showingPlcHdr/>
              <w15:appearance w15:val="hidden"/>
            </w:sdtPr>
            <w:sdtContent>
              <w:p w14:paraId="30171594" w14:textId="77777777" w:rsidR="004D3011" w:rsidRDefault="004D3011" w:rsidP="004D3011">
                <w:r w:rsidRPr="004D3011">
                  <w:t>Hobby #1</w:t>
                </w:r>
              </w:p>
            </w:sdtContent>
          </w:sdt>
          <w:sdt>
            <w:sdtPr>
              <w:id w:val="127826779"/>
              <w:placeholder>
                <w:docPart w:val="EE1487C44E3247BE9E6C77F379FAF2E4"/>
              </w:placeholder>
              <w:temporary/>
              <w:showingPlcHdr/>
              <w15:appearance w15:val="hidden"/>
            </w:sdtPr>
            <w:sdtContent>
              <w:p w14:paraId="00A3A87F" w14:textId="77777777" w:rsidR="004D3011" w:rsidRDefault="004D3011" w:rsidP="004D3011">
                <w:r w:rsidRPr="004D3011">
                  <w:t>Hobby #2</w:t>
                </w:r>
              </w:p>
            </w:sdtContent>
          </w:sdt>
          <w:sdt>
            <w:sdtPr>
              <w:id w:val="-1460640448"/>
              <w:placeholder>
                <w:docPart w:val="09F9C6B1080244148BEC2D2577935815"/>
              </w:placeholder>
              <w:temporary/>
              <w:showingPlcHdr/>
              <w15:appearance w15:val="hidden"/>
            </w:sdtPr>
            <w:sdtContent>
              <w:p w14:paraId="2183C42D" w14:textId="77777777" w:rsidR="004D3011" w:rsidRDefault="004D3011" w:rsidP="004D3011">
                <w:r w:rsidRPr="004D3011">
                  <w:t>Hobby #3</w:t>
                </w:r>
              </w:p>
            </w:sdtContent>
          </w:sdt>
          <w:sdt>
            <w:sdtPr>
              <w:id w:val="-1376452077"/>
              <w:placeholder>
                <w:docPart w:val="1B2162ABE3894ED5B7E47CD5A99CEEA0"/>
              </w:placeholder>
              <w:temporary/>
              <w:showingPlcHdr/>
              <w15:appearance w15:val="hidden"/>
            </w:sdtPr>
            <w:sdtContent>
              <w:p w14:paraId="5709BEBD" w14:textId="77777777" w:rsidR="004D3011" w:rsidRPr="004D3011" w:rsidRDefault="004D3011" w:rsidP="004D3011">
                <w:r w:rsidRPr="004D3011">
                  <w:t>Hobby #4</w:t>
                </w:r>
              </w:p>
            </w:sdtContent>
          </w:sdt>
        </w:tc>
        <w:tc>
          <w:tcPr>
            <w:tcW w:w="720" w:type="dxa"/>
          </w:tcPr>
          <w:p w14:paraId="2BE731D4" w14:textId="1AD2E439" w:rsidR="001B2ABD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7393B961DAE3462894C4CF890F94E526"/>
              </w:placeholder>
              <w:temporary/>
              <w:showingPlcHdr/>
              <w15:appearance w15:val="hidden"/>
            </w:sdtPr>
            <w:sdtContent>
              <w:p w14:paraId="5F6F4B56" w14:textId="77777777" w:rsidR="001B2ABD" w:rsidRDefault="00E25A2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4BA9FA5C" w14:textId="258D12DC" w:rsidR="00036450" w:rsidRPr="00036450" w:rsidRDefault="007A2BCE" w:rsidP="00B359E4">
            <w:pPr>
              <w:pStyle w:val="Heading4"/>
            </w:pPr>
            <w:r>
              <w:t>Alfa-college</w:t>
            </w:r>
          </w:p>
          <w:p w14:paraId="52F66646" w14:textId="305BE1BB" w:rsidR="00036450" w:rsidRPr="00B359E4" w:rsidRDefault="007A2BCE" w:rsidP="00B359E4">
            <w:pPr>
              <w:pStyle w:val="Date"/>
            </w:pPr>
            <w:r>
              <w:t>September 2023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proofErr w:type="spellStart"/>
            <w:r>
              <w:t>juli</w:t>
            </w:r>
            <w:proofErr w:type="spellEnd"/>
            <w:r>
              <w:t xml:space="preserve"> 2027</w:t>
            </w:r>
          </w:p>
          <w:p w14:paraId="51BE76E0" w14:textId="5840BF02" w:rsidR="004D3011" w:rsidRDefault="004D3011" w:rsidP="00036450"/>
          <w:p w14:paraId="12E35B5A" w14:textId="77777777" w:rsidR="00036450" w:rsidRDefault="00036450" w:rsidP="00036450"/>
          <w:p w14:paraId="3734355B" w14:textId="0A28B485" w:rsidR="00036450" w:rsidRPr="00B359E4" w:rsidRDefault="007A2BCE" w:rsidP="00B359E4">
            <w:pPr>
              <w:pStyle w:val="Heading4"/>
            </w:pPr>
            <w:proofErr w:type="spellStart"/>
            <w:r>
              <w:t>Winklerprins</w:t>
            </w:r>
            <w:proofErr w:type="spellEnd"/>
            <w:r>
              <w:t xml:space="preserve"> </w:t>
            </w:r>
          </w:p>
          <w:p w14:paraId="504972BE" w14:textId="5B102965" w:rsidR="00036450" w:rsidRDefault="007A2BCE" w:rsidP="007752AB">
            <w:pPr>
              <w:pStyle w:val="Date"/>
            </w:pPr>
            <w:proofErr w:type="spellStart"/>
            <w:r>
              <w:t>september</w:t>
            </w:r>
            <w:proofErr w:type="spellEnd"/>
            <w:r>
              <w:t xml:space="preserve"> 2018</w:t>
            </w:r>
            <w:r w:rsidR="00036450" w:rsidRPr="00B359E4">
              <w:t xml:space="preserve"> </w:t>
            </w:r>
            <w:r>
              <w:t>–</w:t>
            </w:r>
            <w:r w:rsidR="00036450" w:rsidRPr="00B359E4">
              <w:t xml:space="preserve"> </w:t>
            </w:r>
            <w:proofErr w:type="spellStart"/>
            <w:r>
              <w:t>juli</w:t>
            </w:r>
            <w:proofErr w:type="spellEnd"/>
            <w:r>
              <w:t xml:space="preserve"> 2023</w:t>
            </w:r>
          </w:p>
          <w:p w14:paraId="40DE2D92" w14:textId="63C2BF8C" w:rsidR="007752AB" w:rsidRPr="007752AB" w:rsidRDefault="007752AB" w:rsidP="007752AB">
            <w:r>
              <w:t>graduated with honors (cum laude)</w:t>
            </w:r>
          </w:p>
          <w:sdt>
            <w:sdtPr>
              <w:id w:val="1001553383"/>
              <w:placeholder>
                <w:docPart w:val="0EF4EA75B4FE41AD917539F818182D78"/>
              </w:placeholder>
              <w:temporary/>
              <w:showingPlcHdr/>
              <w15:appearance w15:val="hidden"/>
            </w:sdtPr>
            <w:sdtContent>
              <w:p w14:paraId="2CC3CCE6" w14:textId="77777777" w:rsidR="00036450" w:rsidRDefault="00036450" w:rsidP="00036450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E986047" w14:textId="69388079" w:rsidR="00036450" w:rsidRDefault="007A2BCE" w:rsidP="00B359E4">
            <w:pPr>
              <w:pStyle w:val="Heading4"/>
              <w:rPr>
                <w:bCs/>
              </w:rPr>
            </w:pPr>
            <w:r>
              <w:t>jumbo</w:t>
            </w:r>
            <w:r w:rsidR="00036450">
              <w:t xml:space="preserve"> </w:t>
            </w:r>
            <w:r w:rsidR="00036450" w:rsidRPr="00036450">
              <w:t xml:space="preserve"> </w:t>
            </w:r>
            <w:proofErr w:type="spellStart"/>
            <w:r>
              <w:t>vakkenvuller</w:t>
            </w:r>
            <w:proofErr w:type="spellEnd"/>
          </w:p>
          <w:p w14:paraId="66B283FE" w14:textId="6C46546F" w:rsidR="00036450" w:rsidRPr="00036450" w:rsidRDefault="007A2BCE" w:rsidP="00B359E4">
            <w:pPr>
              <w:pStyle w:val="Date"/>
            </w:pPr>
            <w:r>
              <w:t>2022</w:t>
            </w:r>
            <w:r w:rsidR="00036450" w:rsidRPr="00036450">
              <w:t>–</w:t>
            </w:r>
            <w:r>
              <w:t>2024</w:t>
            </w:r>
          </w:p>
          <w:p w14:paraId="697E9F62" w14:textId="26538271" w:rsidR="00036450" w:rsidRDefault="007A2BCE" w:rsidP="00036450">
            <w:r>
              <w:t>Filling shelves, cleaning the store, and helping customers.</w:t>
            </w:r>
            <w:r w:rsidR="00036450" w:rsidRPr="00036450">
              <w:t xml:space="preserve"> </w:t>
            </w:r>
          </w:p>
          <w:p w14:paraId="39B552F6" w14:textId="77777777" w:rsidR="004D3011" w:rsidRDefault="004D3011" w:rsidP="00036450"/>
          <w:p w14:paraId="7C3C7178" w14:textId="7AD7E409" w:rsidR="004D3011" w:rsidRPr="004D3011" w:rsidRDefault="007A2BCE" w:rsidP="00B359E4">
            <w:pPr>
              <w:pStyle w:val="Heading4"/>
              <w:rPr>
                <w:bCs/>
              </w:rPr>
            </w:pPr>
            <w:r>
              <w:t>Frans hempen</w:t>
            </w:r>
            <w:r w:rsidR="004D3011" w:rsidRPr="004D3011">
              <w:t xml:space="preserve">  </w:t>
            </w:r>
          </w:p>
          <w:p w14:paraId="35D9FB16" w14:textId="6E6F9FDF" w:rsidR="004D3011" w:rsidRPr="004D3011" w:rsidRDefault="007A2BCE" w:rsidP="00B359E4">
            <w:pPr>
              <w:pStyle w:val="Date"/>
            </w:pPr>
            <w:r>
              <w:t>2022</w:t>
            </w:r>
            <w:r w:rsidR="004D3011" w:rsidRPr="004D3011">
              <w:t>–</w:t>
            </w:r>
            <w:r>
              <w:t>?</w:t>
            </w:r>
          </w:p>
          <w:p w14:paraId="06824374" w14:textId="35AF671B" w:rsidR="004D3011" w:rsidRPr="004D3011" w:rsidRDefault="007A2BCE" w:rsidP="004D3011">
            <w:r>
              <w:t xml:space="preserve">Cleaning the place, sorting the items that are </w:t>
            </w:r>
            <w:r w:rsidR="00CA04FE">
              <w:t>rented there, driving forklift, building up tents, lifting.</w:t>
            </w:r>
            <w:r w:rsidR="00036450" w:rsidRPr="004D3011">
              <w:t xml:space="preserve"> </w:t>
            </w:r>
          </w:p>
          <w:p w14:paraId="4E625F0E" w14:textId="77777777" w:rsidR="004D3011" w:rsidRDefault="004D3011" w:rsidP="00036450"/>
          <w:p w14:paraId="2EE5727B" w14:textId="7FABB5ED" w:rsidR="004D3011" w:rsidRPr="004D3011" w:rsidRDefault="00CA04FE" w:rsidP="00B359E4">
            <w:pPr>
              <w:pStyle w:val="Heading4"/>
              <w:rPr>
                <w:bCs/>
              </w:rPr>
            </w:pPr>
            <w:r>
              <w:t>Baby-sit</w:t>
            </w:r>
            <w:r w:rsidR="004D3011" w:rsidRPr="004D3011">
              <w:t xml:space="preserve">  </w:t>
            </w:r>
          </w:p>
          <w:p w14:paraId="33659CB8" w14:textId="5900D6AF" w:rsidR="004D3011" w:rsidRPr="004D3011" w:rsidRDefault="00CA04FE" w:rsidP="00B359E4">
            <w:pPr>
              <w:pStyle w:val="Date"/>
            </w:pPr>
            <w:r>
              <w:t>2023</w:t>
            </w:r>
            <w:r w:rsidR="004D3011" w:rsidRPr="004D3011">
              <w:t>–</w:t>
            </w:r>
            <w:r>
              <w:t>?</w:t>
            </w:r>
          </w:p>
          <w:p w14:paraId="5C3A15FC" w14:textId="09BB7E78" w:rsidR="004D3011" w:rsidRPr="004D3011" w:rsidRDefault="00CA04FE" w:rsidP="004D3011">
            <w:r>
              <w:t>Baby-sit children of parent that request me to</w:t>
            </w:r>
            <w:r w:rsidR="00036450" w:rsidRPr="004D3011">
              <w:t xml:space="preserve"> </w:t>
            </w:r>
          </w:p>
          <w:p w14:paraId="3B6A47E7" w14:textId="77777777" w:rsidR="004D3011" w:rsidRDefault="004D3011" w:rsidP="00036450"/>
          <w:sdt>
            <w:sdtPr>
              <w:id w:val="1669594239"/>
              <w:placeholder>
                <w:docPart w:val="A6D11C1546E845F5BE0C53A8F044AB98"/>
              </w:placeholder>
              <w:temporary/>
              <w:showingPlcHdr/>
              <w15:appearance w15:val="hidden"/>
            </w:sdtPr>
            <w:sdtContent>
              <w:p w14:paraId="77553D36" w14:textId="77777777" w:rsidR="00036450" w:rsidRDefault="00180329" w:rsidP="00036450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1C1A27B9" w14:textId="77777777" w:rsidR="00036450" w:rsidRPr="004D3011" w:rsidRDefault="00112054" w:rsidP="004D3011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4C3181A2" wp14:editId="24BBA4CF">
                  <wp:extent cx="3756660" cy="1257300"/>
                  <wp:effectExtent l="0" t="0" r="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3"/>
                    </a:graphicData>
                  </a:graphic>
                </wp:inline>
              </w:drawing>
            </w:r>
          </w:p>
        </w:tc>
      </w:tr>
    </w:tbl>
    <w:p w14:paraId="70D5EA62" w14:textId="77777777" w:rsidR="00000000" w:rsidRDefault="00000000" w:rsidP="000C45FF">
      <w:pPr>
        <w:tabs>
          <w:tab w:val="left" w:pos="990"/>
        </w:tabs>
      </w:pPr>
    </w:p>
    <w:sectPr w:rsidR="0043117B" w:rsidSect="000C45FF">
      <w:head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9AE1E" w14:textId="77777777" w:rsidR="001B3340" w:rsidRDefault="001B3340" w:rsidP="000C45FF">
      <w:r>
        <w:separator/>
      </w:r>
    </w:p>
  </w:endnote>
  <w:endnote w:type="continuationSeparator" w:id="0">
    <w:p w14:paraId="08B48584" w14:textId="77777777" w:rsidR="001B3340" w:rsidRDefault="001B3340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A85C59" w14:textId="77777777" w:rsidR="001B3340" w:rsidRDefault="001B3340" w:rsidP="000C45FF">
      <w:r>
        <w:separator/>
      </w:r>
    </w:p>
  </w:footnote>
  <w:footnote w:type="continuationSeparator" w:id="0">
    <w:p w14:paraId="3E407C41" w14:textId="77777777" w:rsidR="001B3340" w:rsidRDefault="001B3340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575E4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16560D8" wp14:editId="69411E2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77861"/>
    <w:multiLevelType w:val="multilevel"/>
    <w:tmpl w:val="07128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0223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BCE"/>
    <w:rsid w:val="00036450"/>
    <w:rsid w:val="00094499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B3340"/>
    <w:rsid w:val="001E0391"/>
    <w:rsid w:val="001E1759"/>
    <w:rsid w:val="001F1ECC"/>
    <w:rsid w:val="002400EB"/>
    <w:rsid w:val="00256CF7"/>
    <w:rsid w:val="00281FD5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15FCB"/>
    <w:rsid w:val="00743101"/>
    <w:rsid w:val="00764C9F"/>
    <w:rsid w:val="007752AB"/>
    <w:rsid w:val="007775E1"/>
    <w:rsid w:val="007867A0"/>
    <w:rsid w:val="007927F5"/>
    <w:rsid w:val="007A2BCE"/>
    <w:rsid w:val="00802CA0"/>
    <w:rsid w:val="009260CD"/>
    <w:rsid w:val="00940A66"/>
    <w:rsid w:val="00952C25"/>
    <w:rsid w:val="00A2118D"/>
    <w:rsid w:val="00AD0A50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A04FE"/>
    <w:rsid w:val="00CB0055"/>
    <w:rsid w:val="00CE6DE4"/>
    <w:rsid w:val="00D2522B"/>
    <w:rsid w:val="00D422DE"/>
    <w:rsid w:val="00D5459D"/>
    <w:rsid w:val="00DA1F4D"/>
    <w:rsid w:val="00DD172A"/>
    <w:rsid w:val="00E25A26"/>
    <w:rsid w:val="00E4381A"/>
    <w:rsid w:val="00E55D74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48395F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8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svg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ionk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9291551537802196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dLbl>
              <c:idx val="4"/>
              <c:numFmt formatCode="0%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700" b="0" i="0" u="none" strike="noStrike" kern="120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LID4096"/>
                </a:p>
              </c:txPr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separator>, </c:separator>
              <c:extLst>
                <c:ext xmlns:c15="http://schemas.microsoft.com/office/drawing/2012/chart" uri="{CE6537A1-D6FC-4f65-9D91-7224C49458BB}">
                  <c15:layout>
                    <c:manualLayout>
                      <c:w val="0.11894848083137682"/>
                      <c:h val="9.6818579495744836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0-BAF8-40EB-8197-DA04ED706951}"/>
                </c:ext>
              </c:extLst>
            </c:dLbl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LID4096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dutch</c:v>
                </c:pt>
                <c:pt idx="1">
                  <c:v>english</c:v>
                </c:pt>
                <c:pt idx="2">
                  <c:v>front-end</c:v>
                </c:pt>
                <c:pt idx="3">
                  <c:v>back-end</c:v>
                </c:pt>
                <c:pt idx="4">
                  <c:v>programming(general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0.75</c:v>
                </c:pt>
                <c:pt idx="1">
                  <c:v>0.9</c:v>
                </c:pt>
                <c:pt idx="2">
                  <c:v>0.2</c:v>
                </c:pt>
                <c:pt idx="3">
                  <c:v>0.2</c:v>
                </c:pt>
                <c:pt idx="4">
                  <c:v>0.25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LID4096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LID4096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E2339E62CB41CD95E83E2EE57029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3AC1C8-D94E-462B-BED8-51650706CCC2}"/>
      </w:docPartPr>
      <w:docPartBody>
        <w:p w:rsidR="00000000" w:rsidRDefault="00000000">
          <w:pPr>
            <w:pStyle w:val="DEE2339E62CB41CD95E83E2EE5702972"/>
          </w:pPr>
          <w:r w:rsidRPr="00D5459D">
            <w:t>Profile</w:t>
          </w:r>
        </w:p>
      </w:docPartBody>
    </w:docPart>
    <w:docPart>
      <w:docPartPr>
        <w:name w:val="A40935DD593245459488E888BFF4E8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97CB0-03F0-4760-B28F-3EB0D184D9D3}"/>
      </w:docPartPr>
      <w:docPartBody>
        <w:p w:rsidR="00000000" w:rsidRDefault="00000000">
          <w:pPr>
            <w:pStyle w:val="A40935DD593245459488E888BFF4E882"/>
          </w:pPr>
          <w:r w:rsidRPr="00CB0055">
            <w:t>Contact</w:t>
          </w:r>
        </w:p>
      </w:docPartBody>
    </w:docPart>
    <w:docPart>
      <w:docPartPr>
        <w:name w:val="9B9200222DEA416F956C095E3ED7E0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0718F8-EF9F-4D45-BC09-2736CAD84665}"/>
      </w:docPartPr>
      <w:docPartBody>
        <w:p w:rsidR="00000000" w:rsidRDefault="00000000">
          <w:pPr>
            <w:pStyle w:val="9B9200222DEA416F956C095E3ED7E0DE"/>
          </w:pPr>
          <w:r w:rsidRPr="004D3011">
            <w:t>PHONE:</w:t>
          </w:r>
        </w:p>
      </w:docPartBody>
    </w:docPart>
    <w:docPart>
      <w:docPartPr>
        <w:name w:val="7C60CD511BE943E9B6C03DB8A290D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076B2-6AFF-4B82-ABC3-557A4852A1D6}"/>
      </w:docPartPr>
      <w:docPartBody>
        <w:p w:rsidR="00000000" w:rsidRDefault="00000000">
          <w:pPr>
            <w:pStyle w:val="7C60CD511BE943E9B6C03DB8A290DE6F"/>
          </w:pPr>
          <w:r w:rsidRPr="004D3011">
            <w:t>WEBSITE:</w:t>
          </w:r>
        </w:p>
      </w:docPartBody>
    </w:docPart>
    <w:docPart>
      <w:docPartPr>
        <w:name w:val="479296B8FD63497C8DAB39B9E98C7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FAB6C-DC37-4D34-806D-B8E42E4B7D0D}"/>
      </w:docPartPr>
      <w:docPartBody>
        <w:p w:rsidR="00000000" w:rsidRDefault="00000000">
          <w:pPr>
            <w:pStyle w:val="479296B8FD63497C8DAB39B9E98C7F01"/>
          </w:pPr>
          <w:r w:rsidRPr="004D3011">
            <w:t>EMAIL:</w:t>
          </w:r>
        </w:p>
      </w:docPartBody>
    </w:docPart>
    <w:docPart>
      <w:docPartPr>
        <w:name w:val="8459D909EDB64F00B8732BAB8ECF1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E46AE8-6D40-4960-838E-4C82556C05B4}"/>
      </w:docPartPr>
      <w:docPartBody>
        <w:p w:rsidR="00000000" w:rsidRDefault="00000000">
          <w:pPr>
            <w:pStyle w:val="8459D909EDB64F00B8732BAB8ECF1DEB"/>
          </w:pPr>
          <w:r w:rsidRPr="00CB0055">
            <w:t>Hobbies</w:t>
          </w:r>
        </w:p>
      </w:docPartBody>
    </w:docPart>
    <w:docPart>
      <w:docPartPr>
        <w:name w:val="6067D193D4BB44DE93871940FA489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3B699C-F06E-44D7-8955-DBE87AC5D865}"/>
      </w:docPartPr>
      <w:docPartBody>
        <w:p w:rsidR="00000000" w:rsidRDefault="00000000">
          <w:pPr>
            <w:pStyle w:val="6067D193D4BB44DE93871940FA48992E"/>
          </w:pPr>
          <w:r w:rsidRPr="004D3011">
            <w:t>Hobby #1</w:t>
          </w:r>
        </w:p>
      </w:docPartBody>
    </w:docPart>
    <w:docPart>
      <w:docPartPr>
        <w:name w:val="EE1487C44E3247BE9E6C77F379FAF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71D9BB-AA65-441E-963A-D80BBFAAFB74}"/>
      </w:docPartPr>
      <w:docPartBody>
        <w:p w:rsidR="00000000" w:rsidRDefault="00000000">
          <w:pPr>
            <w:pStyle w:val="EE1487C44E3247BE9E6C77F379FAF2E4"/>
          </w:pPr>
          <w:r w:rsidRPr="004D3011">
            <w:t>Hobby #2</w:t>
          </w:r>
        </w:p>
      </w:docPartBody>
    </w:docPart>
    <w:docPart>
      <w:docPartPr>
        <w:name w:val="09F9C6B1080244148BEC2D2577935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632B27-39CF-4606-836E-F323779EA570}"/>
      </w:docPartPr>
      <w:docPartBody>
        <w:p w:rsidR="00000000" w:rsidRDefault="00000000">
          <w:pPr>
            <w:pStyle w:val="09F9C6B1080244148BEC2D2577935815"/>
          </w:pPr>
          <w:r w:rsidRPr="004D3011">
            <w:t>Hobby #3</w:t>
          </w:r>
        </w:p>
      </w:docPartBody>
    </w:docPart>
    <w:docPart>
      <w:docPartPr>
        <w:name w:val="1B2162ABE3894ED5B7E47CD5A99CEE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A486F-200C-4A32-AE5A-5D6EAF7A9E5D}"/>
      </w:docPartPr>
      <w:docPartBody>
        <w:p w:rsidR="00000000" w:rsidRDefault="00000000">
          <w:pPr>
            <w:pStyle w:val="1B2162ABE3894ED5B7E47CD5A99CEEA0"/>
          </w:pPr>
          <w:r w:rsidRPr="004D3011">
            <w:t>Hobby #4</w:t>
          </w:r>
        </w:p>
      </w:docPartBody>
    </w:docPart>
    <w:docPart>
      <w:docPartPr>
        <w:name w:val="7393B961DAE3462894C4CF890F94E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52A262-1C66-4615-862E-A338EBAA37BB}"/>
      </w:docPartPr>
      <w:docPartBody>
        <w:p w:rsidR="00000000" w:rsidRDefault="00000000">
          <w:pPr>
            <w:pStyle w:val="7393B961DAE3462894C4CF890F94E526"/>
          </w:pPr>
          <w:r w:rsidRPr="00036450">
            <w:t>EDUCATION</w:t>
          </w:r>
        </w:p>
      </w:docPartBody>
    </w:docPart>
    <w:docPart>
      <w:docPartPr>
        <w:name w:val="0EF4EA75B4FE41AD917539F818182D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3981B-3570-4E42-8D41-4508CC87A6FA}"/>
      </w:docPartPr>
      <w:docPartBody>
        <w:p w:rsidR="00000000" w:rsidRDefault="00000000">
          <w:pPr>
            <w:pStyle w:val="0EF4EA75B4FE41AD917539F818182D78"/>
          </w:pPr>
          <w:r w:rsidRPr="00036450">
            <w:t>WORK EXPERIENCE</w:t>
          </w:r>
        </w:p>
      </w:docPartBody>
    </w:docPart>
    <w:docPart>
      <w:docPartPr>
        <w:name w:val="A6D11C1546E845F5BE0C53A8F044AB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77937D-799D-40EF-B69C-07902E24ECA0}"/>
      </w:docPartPr>
      <w:docPartBody>
        <w:p w:rsidR="00000000" w:rsidRDefault="00000000">
          <w:pPr>
            <w:pStyle w:val="A6D11C1546E845F5BE0C53A8F044AB98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D55"/>
    <w:rsid w:val="00721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DA71EDF28EB441AA669B784B94EEB43">
    <w:name w:val="4DA71EDF28EB441AA669B784B94EEB43"/>
  </w:style>
  <w:style w:type="paragraph" w:customStyle="1" w:styleId="BCE3E488BEE048DCA2602BB191F2B55F">
    <w:name w:val="BCE3E488BEE048DCA2602BB191F2B55F"/>
  </w:style>
  <w:style w:type="paragraph" w:customStyle="1" w:styleId="DEE2339E62CB41CD95E83E2EE5702972">
    <w:name w:val="DEE2339E62CB41CD95E83E2EE5702972"/>
  </w:style>
  <w:style w:type="paragraph" w:customStyle="1" w:styleId="E7B6B6FBF95A430A9E14965F6EDCE407">
    <w:name w:val="E7B6B6FBF95A430A9E14965F6EDCE407"/>
  </w:style>
  <w:style w:type="paragraph" w:customStyle="1" w:styleId="A40935DD593245459488E888BFF4E882">
    <w:name w:val="A40935DD593245459488E888BFF4E882"/>
  </w:style>
  <w:style w:type="paragraph" w:customStyle="1" w:styleId="9B9200222DEA416F956C095E3ED7E0DE">
    <w:name w:val="9B9200222DEA416F956C095E3ED7E0DE"/>
  </w:style>
  <w:style w:type="paragraph" w:customStyle="1" w:styleId="2ED9825123634033AD331E88E63B9169">
    <w:name w:val="2ED9825123634033AD331E88E63B9169"/>
  </w:style>
  <w:style w:type="paragraph" w:customStyle="1" w:styleId="7C60CD511BE943E9B6C03DB8A290DE6F">
    <w:name w:val="7C60CD511BE943E9B6C03DB8A290DE6F"/>
  </w:style>
  <w:style w:type="paragraph" w:customStyle="1" w:styleId="A6042B2BB25F4C438CEB32A9ABE53D40">
    <w:name w:val="A6042B2BB25F4C438CEB32A9ABE53D40"/>
  </w:style>
  <w:style w:type="paragraph" w:customStyle="1" w:styleId="479296B8FD63497C8DAB39B9E98C7F01">
    <w:name w:val="479296B8FD63497C8DAB39B9E98C7F01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079715D0B683492981D94F3E0205028E">
    <w:name w:val="079715D0B683492981D94F3E0205028E"/>
  </w:style>
  <w:style w:type="paragraph" w:customStyle="1" w:styleId="8459D909EDB64F00B8732BAB8ECF1DEB">
    <w:name w:val="8459D909EDB64F00B8732BAB8ECF1DEB"/>
  </w:style>
  <w:style w:type="paragraph" w:customStyle="1" w:styleId="6067D193D4BB44DE93871940FA48992E">
    <w:name w:val="6067D193D4BB44DE93871940FA48992E"/>
  </w:style>
  <w:style w:type="paragraph" w:customStyle="1" w:styleId="EE1487C44E3247BE9E6C77F379FAF2E4">
    <w:name w:val="EE1487C44E3247BE9E6C77F379FAF2E4"/>
  </w:style>
  <w:style w:type="paragraph" w:customStyle="1" w:styleId="09F9C6B1080244148BEC2D2577935815">
    <w:name w:val="09F9C6B1080244148BEC2D2577935815"/>
  </w:style>
  <w:style w:type="paragraph" w:customStyle="1" w:styleId="1B2162ABE3894ED5B7E47CD5A99CEEA0">
    <w:name w:val="1B2162ABE3894ED5B7E47CD5A99CEEA0"/>
  </w:style>
  <w:style w:type="paragraph" w:customStyle="1" w:styleId="7393B961DAE3462894C4CF890F94E526">
    <w:name w:val="7393B961DAE3462894C4CF890F94E526"/>
  </w:style>
  <w:style w:type="paragraph" w:customStyle="1" w:styleId="B480B7BE7C2C4E09BD5F880C500E97B1">
    <w:name w:val="B480B7BE7C2C4E09BD5F880C500E97B1"/>
  </w:style>
  <w:style w:type="paragraph" w:customStyle="1" w:styleId="1D449028517C4CA596C6D7EB6FF9433C">
    <w:name w:val="1D449028517C4CA596C6D7EB6FF9433C"/>
  </w:style>
  <w:style w:type="paragraph" w:customStyle="1" w:styleId="6B0D6B21BBC946D5BAFB4132D1F4A173">
    <w:name w:val="6B0D6B21BBC946D5BAFB4132D1F4A173"/>
  </w:style>
  <w:style w:type="paragraph" w:customStyle="1" w:styleId="5CFA70C30FA7474A80C32F69182115AF">
    <w:name w:val="5CFA70C30FA7474A80C32F69182115AF"/>
  </w:style>
  <w:style w:type="paragraph" w:customStyle="1" w:styleId="5F7942EF100A4570A7D391EF5C58E753">
    <w:name w:val="5F7942EF100A4570A7D391EF5C58E753"/>
  </w:style>
  <w:style w:type="paragraph" w:customStyle="1" w:styleId="9185848051DD43C6BC1396FD019A29A0">
    <w:name w:val="9185848051DD43C6BC1396FD019A29A0"/>
  </w:style>
  <w:style w:type="paragraph" w:customStyle="1" w:styleId="7D802E8939614BD5BB878464C0A9F4DF">
    <w:name w:val="7D802E8939614BD5BB878464C0A9F4DF"/>
  </w:style>
  <w:style w:type="paragraph" w:customStyle="1" w:styleId="0EF4EA75B4FE41AD917539F818182D78">
    <w:name w:val="0EF4EA75B4FE41AD917539F818182D78"/>
  </w:style>
  <w:style w:type="paragraph" w:customStyle="1" w:styleId="6B61C223F57D4EB0ACCEA64DDBDBDEB9">
    <w:name w:val="6B61C223F57D4EB0ACCEA64DDBDBDEB9"/>
  </w:style>
  <w:style w:type="paragraph" w:customStyle="1" w:styleId="B48B1E82678649659227A00050AA4770">
    <w:name w:val="B48B1E82678649659227A00050AA4770"/>
  </w:style>
  <w:style w:type="paragraph" w:customStyle="1" w:styleId="DBAD744D591B4589B629D5F001184A21">
    <w:name w:val="DBAD744D591B4589B629D5F001184A21"/>
  </w:style>
  <w:style w:type="paragraph" w:customStyle="1" w:styleId="029067A7415345DB8933AABAFA52704F">
    <w:name w:val="029067A7415345DB8933AABAFA52704F"/>
  </w:style>
  <w:style w:type="paragraph" w:customStyle="1" w:styleId="2394A85B402A4C55BCD722C749C625D3">
    <w:name w:val="2394A85B402A4C55BCD722C749C625D3"/>
  </w:style>
  <w:style w:type="paragraph" w:customStyle="1" w:styleId="B758D64519EE4B34A57682467ED91D34">
    <w:name w:val="B758D64519EE4B34A57682467ED91D34"/>
  </w:style>
  <w:style w:type="paragraph" w:customStyle="1" w:styleId="2DB425B77661454B99FBFBCD92EF4D8D">
    <w:name w:val="2DB425B77661454B99FBFBCD92EF4D8D"/>
  </w:style>
  <w:style w:type="paragraph" w:customStyle="1" w:styleId="1D0EAF42010E4DE785127344E0B57EF6">
    <w:name w:val="1D0EAF42010E4DE785127344E0B57EF6"/>
  </w:style>
  <w:style w:type="paragraph" w:customStyle="1" w:styleId="F2AD68AFD2DA453E8DA89FBDF1DEC31B">
    <w:name w:val="F2AD68AFD2DA453E8DA89FBDF1DEC31B"/>
  </w:style>
  <w:style w:type="paragraph" w:customStyle="1" w:styleId="557DC0F358E447A980F9A4DD0928EC6C">
    <w:name w:val="557DC0F358E447A980F9A4DD0928EC6C"/>
  </w:style>
  <w:style w:type="paragraph" w:customStyle="1" w:styleId="371D7762034B49E4828EDA38A074E123">
    <w:name w:val="371D7762034B49E4828EDA38A074E123"/>
  </w:style>
  <w:style w:type="paragraph" w:customStyle="1" w:styleId="8DA1902BF0AB4EE3A46BA4414B6C7A6C">
    <w:name w:val="8DA1902BF0AB4EE3A46BA4414B6C7A6C"/>
  </w:style>
  <w:style w:type="paragraph" w:customStyle="1" w:styleId="9DE8CA23EFDA429D9B526325659FD194">
    <w:name w:val="9DE8CA23EFDA429D9B526325659FD194"/>
  </w:style>
  <w:style w:type="paragraph" w:customStyle="1" w:styleId="DA17FCDAEB1D447F8323DD0F6A6F903B">
    <w:name w:val="DA17FCDAEB1D447F8323DD0F6A6F903B"/>
  </w:style>
  <w:style w:type="paragraph" w:customStyle="1" w:styleId="B590352E9D2D40E18BCD48D5B7232498">
    <w:name w:val="B590352E9D2D40E18BCD48D5B7232498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A6D11C1546E845F5BE0C53A8F044AB98">
    <w:name w:val="A6D11C1546E845F5BE0C53A8F044AB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2T22:50:27.50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2T22:50:26.75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1-12T22:50:15.30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24575,'0'0'-8191</inkml:trace>
</inkml:ink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2023-11-12T22:17:00Z</dcterms:created>
  <dcterms:modified xsi:type="dcterms:W3CDTF">2023-11-12T22:52:00Z</dcterms:modified>
</cp:coreProperties>
</file>